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2" w:after="156" w:line="240" w:lineRule="auto"/>
        <w:jc w:val="right"/>
        <w:textAlignment w:val="auto"/>
        <w:outlineLvl w:val="9"/>
      </w:pPr>
      <w:r>
        <w:rPr>
          <w:rFonts w:hint="eastAsia"/>
        </w:rPr>
        <w:t>2018年2月20日星期二</w:t>
      </w:r>
    </w:p>
    <w:p>
      <w:pPr>
        <w:keepNext w:val="0"/>
        <w:keepLines w:val="0"/>
        <w:pageBreakBefore w:val="0"/>
        <w:shd w:val="clear" w:color="auto" w:fill="5B9BD5" w:themeFill="accent1"/>
        <w:kinsoku/>
        <w:wordWrap/>
        <w:overflowPunct/>
        <w:topLinePunct w:val="0"/>
        <w:autoSpaceDE/>
        <w:autoSpaceDN/>
        <w:bidi w:val="0"/>
        <w:adjustRightInd/>
        <w:snapToGrid/>
        <w:spacing w:before="312" w:after="156" w:line="240" w:lineRule="auto"/>
        <w:jc w:val="left"/>
        <w:textAlignment w:val="auto"/>
        <w:outlineLvl w:val="9"/>
        <w:rPr>
          <w:rFonts w:hint="eastAsia" w:eastAsiaTheme="minor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如何使用码云发布和更新项目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注册码云账号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</w:rPr>
        <w:t>https://gitee.com/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下载</w:t>
      </w:r>
      <w:r>
        <w:rPr>
          <w:rFonts w:hint="eastAsia"/>
          <w:sz w:val="28"/>
          <w:szCs w:val="28"/>
          <w:lang w:val="en-US" w:eastAsia="zh-CN"/>
        </w:rPr>
        <w:t>Git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https://pan.baidu.com/s/1XIKXIJQK4siypboPitOFbQ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提取码：c11m 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安装</w:t>
      </w:r>
      <w:r>
        <w:rPr>
          <w:rFonts w:hint="eastAsia"/>
          <w:sz w:val="28"/>
          <w:szCs w:val="28"/>
          <w:lang w:val="en-US" w:eastAsia="zh-CN"/>
        </w:rPr>
        <w:t>Git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一路next，默认安装即可。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登录码云创建项目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9445" cy="951865"/>
            <wp:effectExtent l="0" t="0" r="14605" b="63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9445" cy="95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23970" cy="3093085"/>
            <wp:effectExtent l="0" t="0" r="5080" b="1206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309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设置码云公钥</w:t>
      </w:r>
    </w:p>
    <w:p>
      <w:pPr>
        <w:ind w:firstLine="513" w:firstLineChars="0"/>
        <w:jc w:val="left"/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 xml:space="preserve">ssh-keygen -t rsa -C </w:t>
      </w: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instrText xml:space="preserve"> HYPERLINK "mailto:\"你的邮箱@xxx.com\"" </w:instrText>
      </w: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fldChar w:fldCharType="separate"/>
      </w:r>
      <w:r>
        <w:rPr>
          <w:rStyle w:val="8"/>
          <w:rFonts w:hint="eastAsia" w:ascii="楷体" w:hAnsi="楷体" w:eastAsia="楷体" w:cs="楷体"/>
          <w:b w:val="0"/>
          <w:i w:val="0"/>
          <w:caps w:val="0"/>
          <w:spacing w:val="0"/>
          <w:sz w:val="21"/>
          <w:szCs w:val="21"/>
          <w:shd w:val="clear" w:fill="FFFFFF"/>
        </w:rPr>
        <w:t>"你的邮箱@xxx.com"</w:t>
      </w: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632" w:firstLineChars="300"/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="楷体" w:hAnsi="楷体" w:eastAsia="楷体" w:cs="楷体"/>
          <w:b/>
          <w:i w:val="0"/>
          <w:caps w:val="0"/>
          <w:color w:val="999999"/>
          <w:spacing w:val="0"/>
          <w:sz w:val="21"/>
          <w:szCs w:val="21"/>
          <w:shd w:val="clear" w:fill="EEEEEE"/>
          <w:vertAlign w:val="baseline"/>
        </w:rPr>
        <w:t># Generating public/private rsa key pair...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632" w:firstLineChars="300"/>
        <w:rPr>
          <w:rFonts w:hint="eastAsia" w:ascii="楷体" w:hAnsi="楷体" w:eastAsia="楷体" w:cs="楷体"/>
          <w:b/>
          <w:i w:val="0"/>
          <w:caps w:val="0"/>
          <w:color w:val="999999"/>
          <w:spacing w:val="0"/>
          <w:sz w:val="21"/>
          <w:szCs w:val="21"/>
          <w:shd w:val="clear" w:fill="EEEEEE"/>
          <w:vertAlign w:val="baseline"/>
        </w:rPr>
      </w:pPr>
      <w:r>
        <w:rPr>
          <w:rFonts w:hint="eastAsia" w:ascii="楷体" w:hAnsi="楷体" w:eastAsia="楷体" w:cs="楷体"/>
          <w:b/>
          <w:i w:val="0"/>
          <w:caps w:val="0"/>
          <w:color w:val="999999"/>
          <w:spacing w:val="0"/>
          <w:sz w:val="21"/>
          <w:szCs w:val="21"/>
          <w:shd w:val="clear" w:fill="EEEEEE"/>
          <w:vertAlign w:val="baseline"/>
        </w:rPr>
        <w:t># 三次回车即可生成 ssh key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right="0" w:firstLine="420" w:firstLineChars="200"/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cat ~/.ssh/id_rsa.pub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right="0" w:firstLine="420" w:firstLineChars="200"/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将公钥内容（全部）复制并粘贴（注意：公钥内容以ssh-rsa开头）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outlineLvl w:val="9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初始化本地项目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9"/>
          <w:szCs w:val="19"/>
          <w:shd w:val="clear" w:fill="EEEEEE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9"/>
          <w:szCs w:val="19"/>
          <w:shd w:val="clear" w:color="FFFFFF" w:fill="D9D9D9"/>
          <w:lang w:eastAsia="zh-CN"/>
        </w:rPr>
        <w:t>设置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9"/>
          <w:szCs w:val="19"/>
          <w:shd w:val="clear" w:color="FFFFFF" w:fill="D9D9D9"/>
          <w:lang w:val="en-US" w:eastAsia="zh-CN"/>
        </w:rPr>
        <w:t>git全局账号，目的是</w:t>
      </w:r>
      <w:r>
        <w:rPr>
          <w:rFonts w:hint="eastAsia" w:ascii="楷体" w:hAnsi="楷体" w:eastAsia="楷体" w:cs="楷体"/>
          <w:b w:val="0"/>
          <w:i w:val="0"/>
          <w:caps w:val="0"/>
          <w:color w:val="444444"/>
          <w:spacing w:val="0"/>
          <w:sz w:val="21"/>
          <w:szCs w:val="21"/>
          <w:shd w:val="clear" w:color="FFFFFF" w:fill="D9D9D9"/>
        </w:rPr>
        <w:t>告诉 git 你是谁，你输入的信息将出现在你创建的提交中</w:t>
      </w:r>
      <w:r>
        <w:rPr>
          <w:rFonts w:hint="eastAsia" w:ascii="楷体" w:hAnsi="楷体" w:eastAsia="楷体" w:cs="楷体"/>
          <w:b w:val="0"/>
          <w:i w:val="0"/>
          <w:caps w:val="0"/>
          <w:color w:val="444444"/>
          <w:spacing w:val="0"/>
          <w:sz w:val="21"/>
          <w:szCs w:val="21"/>
          <w:shd w:val="clear" w:color="FFFFFF" w:fill="D9D9D9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>git config --</w:t>
      </w:r>
      <w:r>
        <w:rPr>
          <w:rFonts w:hint="default" w:ascii="Consolas" w:hAnsi="Consolas" w:eastAsia="Consolas" w:cs="Consolas"/>
          <w:b w:val="0"/>
          <w:i w:val="0"/>
          <w:caps w:val="0"/>
          <w:color w:val="954121"/>
          <w:spacing w:val="0"/>
          <w:sz w:val="19"/>
          <w:szCs w:val="19"/>
          <w:shd w:val="clear" w:fill="EEEEEE"/>
          <w:vertAlign w:val="baseline"/>
        </w:rPr>
        <w:t>global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 xml:space="preserve"> user.name </w:t>
      </w:r>
      <w:r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9"/>
          <w:szCs w:val="19"/>
          <w:shd w:val="clear" w:fill="EEEEEE"/>
          <w:vertAlign w:val="baseline"/>
        </w:rPr>
        <w:t>"你的名字或昵称"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9"/>
          <w:szCs w:val="19"/>
          <w:shd w:val="clear" w:fill="EEEEEE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>git config --</w:t>
      </w:r>
      <w:r>
        <w:rPr>
          <w:rFonts w:hint="default" w:ascii="Consolas" w:hAnsi="Consolas" w:eastAsia="Consolas" w:cs="Consolas"/>
          <w:b w:val="0"/>
          <w:i w:val="0"/>
          <w:caps w:val="0"/>
          <w:color w:val="954121"/>
          <w:spacing w:val="0"/>
          <w:sz w:val="19"/>
          <w:szCs w:val="19"/>
          <w:shd w:val="clear" w:fill="EEEEEE"/>
          <w:vertAlign w:val="baseline"/>
        </w:rPr>
        <w:t>global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 xml:space="preserve"> user.email </w:t>
      </w:r>
      <w:r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9"/>
          <w:szCs w:val="19"/>
          <w:shd w:val="clear" w:fill="EEEEEE"/>
          <w:vertAlign w:val="baseline"/>
        </w:rPr>
        <w:t>"你的邮箱"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9"/>
          <w:szCs w:val="19"/>
          <w:shd w:val="clear" w:fill="EEEEEE"/>
          <w:vertAlign w:val="baseli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hint="eastAsia" w:ascii="Consolas" w:hAnsi="Consolas" w:eastAsia="宋体" w:cs="Consolas"/>
          <w:b w:val="0"/>
          <w:i w:val="0"/>
          <w:caps w:val="0"/>
          <w:color w:val="219161"/>
          <w:spacing w:val="0"/>
          <w:sz w:val="19"/>
          <w:szCs w:val="19"/>
          <w:shd w:val="clear" w:fill="EEEEEE"/>
          <w:vertAlign w:val="baseline"/>
          <w:lang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19161"/>
          <w:spacing w:val="0"/>
          <w:sz w:val="19"/>
          <w:szCs w:val="19"/>
          <w:shd w:val="clear" w:fill="EEEEEE"/>
          <w:vertAlign w:val="baseline"/>
          <w:lang w:eastAsia="zh-CN"/>
        </w:rPr>
        <w:t>如果出现：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error: cannot overwrite multiple values with a single value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  git config --global --replace-all user.email "输入你的邮箱"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  git config --global --replace-all user.name "输入你的用户名"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9"/>
          <w:szCs w:val="19"/>
          <w:shd w:val="clear" w:fill="EEEEEE"/>
          <w:vertAlign w:val="baseli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ascii="Helvetica" w:hAnsi="Helvetica" w:eastAsia="Helvetica" w:cs="Helvetic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9"/>
          <w:szCs w:val="19"/>
          <w:shd w:val="clear" w:fill="EEEEEE"/>
          <w:vertAlign w:val="baseline"/>
        </w:rPr>
      </w:pPr>
      <w:r>
        <w:rPr>
          <w:rFonts w:ascii="Helvetica" w:hAnsi="Helvetica" w:eastAsia="Helvetica" w:cs="Helvetic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在你的需要初始化版本库的文件夹中执行：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 xml:space="preserve">git init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 xml:space="preserve">git remote add origin 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  <w:lang w:val="en-US" w:eastAsia="zh-CN"/>
        </w:rPr>
        <w:t>“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>&lt;你的项目地址&gt;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  <w:lang w:val="en-US" w:eastAsia="zh-CN"/>
        </w:rPr>
        <w:t>”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hint="eastAsia" w:ascii="Consolas" w:hAnsi="Consolas" w:eastAsia="Consolas" w:cs="Consolas"/>
          <w:b w:val="0"/>
          <w:i w:val="0"/>
          <w:caps w:val="0"/>
          <w:color w:val="219161"/>
          <w:spacing w:val="0"/>
          <w:sz w:val="19"/>
          <w:szCs w:val="19"/>
          <w:shd w:val="clear" w:fill="EEEEEE"/>
          <w:vertAlign w:val="baseline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BB6688"/>
          <w:spacing w:val="0"/>
          <w:sz w:val="19"/>
          <w:szCs w:val="19"/>
          <w:shd w:val="clear" w:fill="EEEEEE"/>
          <w:vertAlign w:val="baseline"/>
        </w:rPr>
        <w:t>//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>注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9"/>
          <w:szCs w:val="19"/>
          <w:shd w:val="clear" w:fill="EEEEEE"/>
          <w:vertAlign w:val="baseline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>项目地址形式为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9"/>
          <w:szCs w:val="19"/>
          <w:shd w:val="clear" w:fill="EEEEEE"/>
          <w:vertAlign w:val="baseline"/>
        </w:rPr>
        <w:t>:https://gitee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>.com/xxx/xxx.git或者 git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9"/>
          <w:szCs w:val="19"/>
          <w:shd w:val="clear" w:fill="EEEEEE"/>
          <w:vertAlign w:val="baseline"/>
        </w:rPr>
        <w:t>@gitee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9"/>
          <w:szCs w:val="19"/>
          <w:shd w:val="clear" w:fill="EEEEEE"/>
          <w:vertAlign w:val="baseline"/>
        </w:rPr>
        <w:t>com: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>xxx/xxx.git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outlineLvl w:val="9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完成第一次提交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 xml:space="preserve">git pull origin master &lt;这里需要修改/添加文件，否则与原文件相比就没有变动&gt;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>git add 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>git commit -</w:t>
      </w:r>
      <w:r>
        <w:rPr>
          <w:rFonts w:hint="default" w:ascii="Consolas" w:hAnsi="Consolas" w:eastAsia="Consolas" w:cs="Consolas"/>
          <w:b w:val="0"/>
          <w:i w:val="0"/>
          <w:caps w:val="0"/>
          <w:color w:val="954121"/>
          <w:spacing w:val="0"/>
          <w:sz w:val="19"/>
          <w:szCs w:val="19"/>
          <w:shd w:val="clear" w:fill="EEEEEE"/>
          <w:vertAlign w:val="baseline"/>
        </w:rPr>
        <w:t>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219161"/>
          <w:spacing w:val="0"/>
          <w:sz w:val="19"/>
          <w:szCs w:val="19"/>
          <w:shd w:val="clear" w:fill="EEEEEE"/>
          <w:vertAlign w:val="baseline"/>
        </w:rPr>
        <w:t>"第一次提交"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 xml:space="preserve">git </w:t>
      </w:r>
      <w:r>
        <w:rPr>
          <w:rFonts w:hint="default" w:ascii="Consolas" w:hAnsi="Consolas" w:eastAsia="Consolas" w:cs="Consolas"/>
          <w:b w:val="0"/>
          <w:i w:val="0"/>
          <w:caps w:val="0"/>
          <w:color w:val="954121"/>
          <w:spacing w:val="0"/>
          <w:sz w:val="19"/>
          <w:szCs w:val="19"/>
          <w:shd w:val="clear" w:fill="EEEEEE"/>
          <w:vertAlign w:val="baseline"/>
        </w:rPr>
        <w:t>push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 xml:space="preserve"> origin master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outlineLvl w:val="9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更新提交项目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>cd 文件夹路径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>git add 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>git commit -m"这里输入更新的提示内容"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EEEEEE"/>
        </w:rPr>
        <w:t>git push origin master</w:t>
      </w:r>
    </w:p>
    <w:p>
      <w:pPr>
        <w:pStyle w:val="5"/>
        <w:keepNext w:val="0"/>
        <w:keepLines w:val="0"/>
        <w:widowControl/>
        <w:suppressLineNumbers w:val="0"/>
        <w:spacing w:before="0" w:beforeAutospacing="0" w:line="24" w:lineRule="atLeast"/>
        <w:ind w:left="0" w:right="-256"/>
        <w:rPr>
          <w:color w:val="FF0000"/>
        </w:rPr>
      </w:pPr>
      <w:r>
        <w:rPr>
          <w:rFonts w:ascii="Segoe UI" w:hAnsi="Segoe UI" w:eastAsia="Segoe UI" w:cs="Segoe UI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注意：如果第4步报错，可以使用 git push -f origin master, 来强制覆盖。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left"/>
        <w:textAlignment w:val="auto"/>
        <w:outlineLvl w:val="9"/>
        <w:rPr>
          <w:sz w:val="28"/>
          <w:szCs w:val="28"/>
          <w:lang w:val="en-US"/>
        </w:rPr>
      </w:pPr>
    </w:p>
    <w:p>
      <w:pPr>
        <w:ind w:firstLine="513" w:firstLineChars="0"/>
        <w:jc w:val="left"/>
        <w:rPr>
          <w:rFonts w:hint="eastAsia" w:ascii="楷体" w:hAnsi="楷体" w:eastAsia="楷体" w:cs="楷体"/>
          <w:b w:val="0"/>
          <w:i w:val="0"/>
          <w:caps w:val="0"/>
          <w:color w:val="454545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83D714"/>
    <w:multiLevelType w:val="singleLevel"/>
    <w:tmpl w:val="9283D7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C4F"/>
    <w:rsid w:val="00563F4D"/>
    <w:rsid w:val="0096035C"/>
    <w:rsid w:val="00E50C4F"/>
    <w:rsid w:val="00FD482D"/>
    <w:rsid w:val="038F16D0"/>
    <w:rsid w:val="05D341AE"/>
    <w:rsid w:val="0C224675"/>
    <w:rsid w:val="129A4455"/>
    <w:rsid w:val="12F912B8"/>
    <w:rsid w:val="1D421E9E"/>
    <w:rsid w:val="28D53B94"/>
    <w:rsid w:val="294415B6"/>
    <w:rsid w:val="2CBF38D4"/>
    <w:rsid w:val="3141332F"/>
    <w:rsid w:val="33857ACF"/>
    <w:rsid w:val="396D3EB5"/>
    <w:rsid w:val="3C6A2B6D"/>
    <w:rsid w:val="3E2A3DFF"/>
    <w:rsid w:val="40127BCD"/>
    <w:rsid w:val="407D255C"/>
    <w:rsid w:val="42DB4A97"/>
    <w:rsid w:val="45AE74C5"/>
    <w:rsid w:val="46DE3CE2"/>
    <w:rsid w:val="4B7B65CD"/>
    <w:rsid w:val="4D2A2313"/>
    <w:rsid w:val="53A831D6"/>
    <w:rsid w:val="5AE168B5"/>
    <w:rsid w:val="5D4F0833"/>
    <w:rsid w:val="5D88135A"/>
    <w:rsid w:val="60115338"/>
    <w:rsid w:val="61D012AC"/>
    <w:rsid w:val="6D535020"/>
    <w:rsid w:val="6F7C6071"/>
    <w:rsid w:val="6FFD25C4"/>
    <w:rsid w:val="7081161F"/>
    <w:rsid w:val="76641CE9"/>
    <w:rsid w:val="7BC20E31"/>
    <w:rsid w:val="7C8C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customStyle="1" w:styleId="10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11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download\wps\3009711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3009711.docx</Template>
  <Pages>1</Pages>
  <Words>59</Words>
  <Characters>63</Characters>
  <Lines>1</Lines>
  <Paragraphs>1</Paragraphs>
  <TotalTime>9</TotalTime>
  <ScaleCrop>false</ScaleCrop>
  <LinksUpToDate>false</LinksUpToDate>
  <CharactersWithSpaces>64</CharactersWithSpaces>
  <Application>WPS Office_11.1.0.7940_F1E327BC-269C-435d-A152-05C5408002CA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2018-11-02T11:12:00Z</dcterms:created>
  <dc:creator>Administrator</dc:creator>
  <cp:lastModifiedBy>milanlover</cp:lastModifiedBy>
  <dcterms:modified xsi:type="dcterms:W3CDTF">2018-11-25T08:22:12Z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2052-11.1.0.7940</vt:lpwstr>
  </property>
</Properties>
</file>